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95" w:rsidRPr="00B56D4E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B56D4E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3618501" wp14:editId="3F384105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D4E">
        <w:rPr>
          <w:rFonts w:cstheme="minorHAnsi"/>
          <w:b/>
          <w:sz w:val="24"/>
          <w:szCs w:val="24"/>
        </w:rPr>
        <w:t>Estado De Santa Catarina</w:t>
      </w:r>
      <w:r w:rsidRPr="00B56D4E">
        <w:rPr>
          <w:rFonts w:cstheme="minorHAnsi"/>
          <w:b/>
          <w:sz w:val="24"/>
          <w:szCs w:val="24"/>
        </w:rPr>
        <w:tab/>
      </w:r>
    </w:p>
    <w:p w:rsidR="00857795" w:rsidRPr="00B56D4E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B56D4E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B56D4E">
        <w:rPr>
          <w:rFonts w:cstheme="minorHAnsi"/>
          <w:b/>
          <w:sz w:val="24"/>
          <w:szCs w:val="24"/>
        </w:rPr>
        <w:tab/>
      </w:r>
    </w:p>
    <w:p w:rsidR="00857795" w:rsidRPr="00B56D4E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B56D4E">
        <w:rPr>
          <w:rFonts w:cstheme="minorHAnsi"/>
          <w:b/>
          <w:sz w:val="24"/>
          <w:szCs w:val="24"/>
        </w:rPr>
        <w:t>Departamento De Administração Socioeducativa – DEASE</w:t>
      </w:r>
      <w:r w:rsidRPr="00B56D4E">
        <w:rPr>
          <w:rFonts w:cstheme="minorHAnsi"/>
          <w:b/>
          <w:sz w:val="24"/>
          <w:szCs w:val="24"/>
        </w:rPr>
        <w:tab/>
      </w:r>
    </w:p>
    <w:p w:rsidR="00F07969" w:rsidRPr="00B56D4E" w:rsidRDefault="00857795" w:rsidP="00F07969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B56D4E">
        <w:rPr>
          <w:rFonts w:cstheme="minorHAnsi"/>
          <w:b/>
          <w:sz w:val="24"/>
          <w:szCs w:val="24"/>
        </w:rPr>
        <w:t>Case Regional de Criciúma</w:t>
      </w:r>
      <w:r w:rsidR="00F07969">
        <w:rPr>
          <w:rFonts w:cstheme="minorHAnsi"/>
          <w:b/>
          <w:sz w:val="24"/>
          <w:szCs w:val="24"/>
        </w:rPr>
        <w:t xml:space="preserve"> - Almoxarifado</w:t>
      </w:r>
    </w:p>
    <w:p w:rsidR="00857795" w:rsidRPr="00EF7DE8" w:rsidRDefault="00857795" w:rsidP="00857795">
      <w:pPr>
        <w:spacing w:after="0" w:line="240" w:lineRule="auto"/>
        <w:rPr>
          <w:rFonts w:cstheme="minorHAnsi"/>
          <w:sz w:val="24"/>
          <w:szCs w:val="24"/>
        </w:rPr>
      </w:pPr>
    </w:p>
    <w:p w:rsidR="00EF7DE8" w:rsidRDefault="00EF7DE8" w:rsidP="00EF7DE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F7DE8" w:rsidRDefault="00C02F5A" w:rsidP="00A56784">
      <w:pPr>
        <w:spacing w:before="52"/>
        <w:ind w:left="132"/>
        <w:rPr>
          <w:rFonts w:cstheme="minorHAnsi"/>
          <w:sz w:val="24"/>
          <w:szCs w:val="24"/>
        </w:rPr>
      </w:pPr>
      <w:r>
        <w:rPr>
          <w:sz w:val="24"/>
        </w:rPr>
        <w:t>Ofício nº</w:t>
      </w:r>
      <w:r>
        <w:rPr>
          <w:spacing w:val="-2"/>
          <w:sz w:val="24"/>
        </w:rPr>
        <w:t xml:space="preserve"> </w:t>
      </w:r>
      <w:r w:rsidRPr="00A56784">
        <w:rPr>
          <w:color w:val="FF0000"/>
          <w:sz w:val="24"/>
        </w:rPr>
        <w:t>00</w:t>
      </w:r>
      <w:r w:rsidR="00A56784" w:rsidRPr="00A56784">
        <w:rPr>
          <w:color w:val="FF0000"/>
          <w:sz w:val="24"/>
        </w:rPr>
        <w:t>X</w:t>
      </w:r>
      <w:r>
        <w:rPr>
          <w:sz w:val="24"/>
        </w:rPr>
        <w:t>/ALMOX/CASE07/DEASE/SAP/2023</w:t>
      </w:r>
    </w:p>
    <w:p w:rsidR="00F07969" w:rsidRDefault="00F07969" w:rsidP="00F07969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Criciúma, </w:t>
      </w:r>
      <w:r w:rsidR="004A2401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 de </w:t>
      </w:r>
      <w:proofErr w:type="gramStart"/>
      <w:r w:rsidR="004A2401">
        <w:rPr>
          <w:rFonts w:cstheme="minorHAnsi"/>
          <w:sz w:val="24"/>
          <w:szCs w:val="24"/>
        </w:rPr>
        <w:t>Julho</w:t>
      </w:r>
      <w:proofErr w:type="gramEnd"/>
      <w:r>
        <w:rPr>
          <w:rFonts w:cstheme="minorHAnsi"/>
          <w:sz w:val="24"/>
          <w:szCs w:val="24"/>
        </w:rPr>
        <w:t xml:space="preserve"> de 2023</w:t>
      </w:r>
    </w:p>
    <w:p w:rsidR="00F07969" w:rsidRDefault="00F07969" w:rsidP="00F07969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F07969" w:rsidRDefault="00F07969" w:rsidP="00F07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Prezado Senhor,</w:t>
      </w:r>
    </w:p>
    <w:p w:rsidR="00F07969" w:rsidRDefault="00F07969" w:rsidP="00F07969">
      <w:pPr>
        <w:spacing w:after="0" w:line="240" w:lineRule="auto"/>
        <w:rPr>
          <w:rFonts w:cstheme="minorHAnsi"/>
          <w:sz w:val="24"/>
          <w:szCs w:val="24"/>
        </w:rPr>
      </w:pPr>
    </w:p>
    <w:p w:rsidR="00F07969" w:rsidRDefault="00F07969" w:rsidP="00F0796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56784">
        <w:rPr>
          <w:rFonts w:cstheme="minorHAnsi"/>
          <w:sz w:val="24"/>
          <w:szCs w:val="24"/>
        </w:rPr>
        <w:t xml:space="preserve">Abaixo segue a lista de </w:t>
      </w:r>
      <w:r w:rsidR="004A2401">
        <w:rPr>
          <w:rFonts w:cstheme="minorHAnsi"/>
          <w:sz w:val="24"/>
          <w:szCs w:val="24"/>
        </w:rPr>
        <w:t>mate</w:t>
      </w:r>
      <w:r w:rsidR="00A56784">
        <w:rPr>
          <w:rFonts w:cstheme="minorHAnsi"/>
          <w:sz w:val="24"/>
          <w:szCs w:val="24"/>
        </w:rPr>
        <w:t>ria</w:t>
      </w:r>
      <w:r w:rsidR="004A2401">
        <w:rPr>
          <w:rFonts w:cstheme="minorHAnsi"/>
          <w:sz w:val="24"/>
          <w:szCs w:val="24"/>
        </w:rPr>
        <w:t>i</w:t>
      </w:r>
      <w:r w:rsidR="00A56784">
        <w:rPr>
          <w:rFonts w:cstheme="minorHAnsi"/>
          <w:sz w:val="24"/>
          <w:szCs w:val="24"/>
        </w:rPr>
        <w:t xml:space="preserve">s necessários para o funcionamento da Unidade para o mês de </w:t>
      </w:r>
      <w:r w:rsidR="004A2401" w:rsidRPr="004A2401">
        <w:rPr>
          <w:rFonts w:cstheme="minorHAnsi"/>
          <w:b/>
          <w:sz w:val="24"/>
          <w:szCs w:val="24"/>
        </w:rPr>
        <w:t>agosto</w:t>
      </w:r>
      <w:r w:rsidR="00A56784" w:rsidRPr="004A2401">
        <w:rPr>
          <w:rFonts w:cstheme="minorHAnsi"/>
          <w:b/>
          <w:sz w:val="24"/>
          <w:szCs w:val="24"/>
        </w:rPr>
        <w:t xml:space="preserve"> </w:t>
      </w:r>
      <w:r w:rsidR="00A56784" w:rsidRPr="00A56784">
        <w:rPr>
          <w:rFonts w:cstheme="minorHAnsi"/>
          <w:b/>
          <w:sz w:val="24"/>
          <w:szCs w:val="24"/>
        </w:rPr>
        <w:t>de 2023.</w:t>
      </w:r>
    </w:p>
    <w:p w:rsidR="00F07969" w:rsidRDefault="00F07969" w:rsidP="00F07969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413"/>
        <w:gridCol w:w="6520"/>
        <w:gridCol w:w="2268"/>
      </w:tblGrid>
      <w:tr w:rsidR="00F07969" w:rsidTr="00A56784">
        <w:tc>
          <w:tcPr>
            <w:tcW w:w="10201" w:type="dxa"/>
            <w:gridSpan w:val="3"/>
          </w:tcPr>
          <w:p w:rsidR="00F07969" w:rsidRPr="00F07969" w:rsidRDefault="00F07969" w:rsidP="00F079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Materiais de Higiene e Limpeza</w:t>
            </w:r>
          </w:p>
        </w:tc>
      </w:tr>
      <w:tr w:rsidR="00F07969" w:rsidRPr="00F07969" w:rsidTr="00A56784">
        <w:tc>
          <w:tcPr>
            <w:tcW w:w="1413" w:type="dxa"/>
          </w:tcPr>
          <w:p w:rsidR="00F07969" w:rsidRPr="00F07969" w:rsidRDefault="00F07969" w:rsidP="00F079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Quantidade</w:t>
            </w:r>
          </w:p>
        </w:tc>
        <w:tc>
          <w:tcPr>
            <w:tcW w:w="6520" w:type="dxa"/>
          </w:tcPr>
          <w:p w:rsidR="00F07969" w:rsidRPr="00F07969" w:rsidRDefault="00F07969" w:rsidP="00F079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Descrição do Produto</w:t>
            </w:r>
          </w:p>
        </w:tc>
        <w:tc>
          <w:tcPr>
            <w:tcW w:w="2268" w:type="dxa"/>
          </w:tcPr>
          <w:p w:rsidR="00F07969" w:rsidRPr="00F07969" w:rsidRDefault="00F07969" w:rsidP="00F079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Unidade</w:t>
            </w:r>
          </w:p>
        </w:tc>
      </w:tr>
      <w:tr w:rsidR="00F07969" w:rsidRPr="00F07969" w:rsidTr="00A56784">
        <w:tc>
          <w:tcPr>
            <w:tcW w:w="1413" w:type="dxa"/>
          </w:tcPr>
          <w:p w:rsidR="00F07969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</w:t>
            </w:r>
          </w:p>
        </w:tc>
        <w:tc>
          <w:tcPr>
            <w:tcW w:w="6520" w:type="dxa"/>
          </w:tcPr>
          <w:p w:rsidR="00F07969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 w:rsidRPr="00AA19F0">
              <w:rPr>
                <w:rFonts w:cstheme="minorHAnsi"/>
                <w:sz w:val="24"/>
                <w:szCs w:val="24"/>
              </w:rPr>
              <w:t xml:space="preserve">Álcool Etílico </w:t>
            </w:r>
            <w:r>
              <w:rPr>
                <w:rFonts w:cstheme="minorHAnsi"/>
                <w:sz w:val="24"/>
                <w:szCs w:val="24"/>
              </w:rPr>
              <w:t>– Caixa com 1 Litro</w:t>
            </w:r>
          </w:p>
        </w:tc>
        <w:tc>
          <w:tcPr>
            <w:tcW w:w="2268" w:type="dxa"/>
          </w:tcPr>
          <w:p w:rsidR="00F07969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Litro/Frasco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Água Sanitária 1 </w:t>
            </w:r>
            <w:proofErr w:type="spellStart"/>
            <w:r>
              <w:rPr>
                <w:rFonts w:cstheme="minorHAnsi"/>
                <w:sz w:val="24"/>
                <w:szCs w:val="24"/>
              </w:rPr>
              <w:t>lt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(Uso no Administrativo)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Litro/Frasco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Desinfetante Líquido Pinho 500 ml (Uso no Administrativo)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Desinfetante Líquido Multiuso 500 ml (Uso no Administrativo)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Detergente Líquido para louça 500 ml (Uso no Administrativo)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Desodorizante Sanitário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Escova Sanitária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Lã de Aço 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Pacote/8 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Esponja dupla face para louça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Flanela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Escova limpeza vaso Sanitário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Sabão em Pó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Pacote/1 kg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Desentupidor de vaso Sanitário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AA19F0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AA19F0" w:rsidRPr="00AA19F0" w:rsidRDefault="00AA19F0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Pá de lixo pequena</w:t>
            </w:r>
          </w:p>
        </w:tc>
        <w:tc>
          <w:tcPr>
            <w:tcW w:w="2268" w:type="dxa"/>
          </w:tcPr>
          <w:p w:rsidR="00AA19F0" w:rsidRPr="00AA19F0" w:rsidRDefault="00AA19F0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AA19F0" w:rsidRPr="00F07969" w:rsidTr="00A56784">
        <w:tc>
          <w:tcPr>
            <w:tcW w:w="1413" w:type="dxa"/>
          </w:tcPr>
          <w:p w:rsidR="00E40175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AA19F0" w:rsidRPr="00AA19F0" w:rsidRDefault="00F16E3B" w:rsidP="00AA19F0">
            <w:pPr>
              <w:rPr>
                <w:rFonts w:cstheme="minorHAnsi"/>
                <w:sz w:val="24"/>
                <w:szCs w:val="24"/>
              </w:rPr>
            </w:pPr>
            <w:r w:rsidRPr="00F16E3B">
              <w:rPr>
                <w:rFonts w:cstheme="minorHAnsi"/>
                <w:sz w:val="24"/>
                <w:szCs w:val="24"/>
              </w:rPr>
              <w:t>Lixeira pequena tipo escritório</w:t>
            </w:r>
          </w:p>
        </w:tc>
        <w:tc>
          <w:tcPr>
            <w:tcW w:w="2268" w:type="dxa"/>
          </w:tcPr>
          <w:p w:rsidR="00AA19F0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AA19F0" w:rsidRPr="00AA19F0" w:rsidRDefault="00F16E3B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Balde</w:t>
            </w:r>
          </w:p>
        </w:tc>
        <w:tc>
          <w:tcPr>
            <w:tcW w:w="2268" w:type="dxa"/>
          </w:tcPr>
          <w:p w:rsidR="00AA19F0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F07969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520" w:type="dxa"/>
          </w:tcPr>
          <w:p w:rsidR="00F16E3B" w:rsidRDefault="00F16E3B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Lixeira Grande com pedal para banheiros</w:t>
            </w:r>
          </w:p>
        </w:tc>
        <w:tc>
          <w:tcPr>
            <w:tcW w:w="2268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AA19F0" w:rsidRPr="00AA19F0" w:rsidRDefault="00F16E3B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Pano de Copa Tecido Algodão 70X50 cm</w:t>
            </w:r>
          </w:p>
        </w:tc>
        <w:tc>
          <w:tcPr>
            <w:tcW w:w="2268" w:type="dxa"/>
          </w:tcPr>
          <w:p w:rsidR="00AA19F0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AA19F0" w:rsidRPr="00F07969" w:rsidTr="00A56784">
        <w:tc>
          <w:tcPr>
            <w:tcW w:w="1413" w:type="dxa"/>
          </w:tcPr>
          <w:p w:rsidR="00AA19F0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550</w:t>
            </w:r>
          </w:p>
        </w:tc>
        <w:tc>
          <w:tcPr>
            <w:tcW w:w="6520" w:type="dxa"/>
          </w:tcPr>
          <w:p w:rsidR="00AA19F0" w:rsidRPr="00AA19F0" w:rsidRDefault="00F16E3B" w:rsidP="00AA1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Papel Higiênico Folha Simples</w:t>
            </w:r>
          </w:p>
        </w:tc>
        <w:tc>
          <w:tcPr>
            <w:tcW w:w="2268" w:type="dxa"/>
          </w:tcPr>
          <w:p w:rsidR="00AA19F0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6520" w:type="dxa"/>
          </w:tcPr>
          <w:p w:rsidR="00F16E3B" w:rsidRPr="00AA19F0" w:rsidRDefault="00F16E3B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Papel Toalha 23X22 cm com 1250 folhas</w:t>
            </w:r>
          </w:p>
        </w:tc>
        <w:tc>
          <w:tcPr>
            <w:tcW w:w="2268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Fardo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520" w:type="dxa"/>
          </w:tcPr>
          <w:p w:rsidR="00F16E3B" w:rsidRPr="00AA19F0" w:rsidRDefault="00F16E3B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Rodos</w:t>
            </w:r>
          </w:p>
        </w:tc>
        <w:tc>
          <w:tcPr>
            <w:tcW w:w="2268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6520" w:type="dxa"/>
          </w:tcPr>
          <w:p w:rsidR="00F16E3B" w:rsidRPr="00AA19F0" w:rsidRDefault="00F16E3B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Sabão em Barra</w:t>
            </w:r>
          </w:p>
        </w:tc>
        <w:tc>
          <w:tcPr>
            <w:tcW w:w="2268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520" w:type="dxa"/>
          </w:tcPr>
          <w:p w:rsidR="00F16E3B" w:rsidRPr="00AA19F0" w:rsidRDefault="00F16E3B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Saco de Lixo de 100 Litros</w:t>
            </w:r>
          </w:p>
        </w:tc>
        <w:tc>
          <w:tcPr>
            <w:tcW w:w="2268" w:type="dxa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Pacote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Saco de Lixo de 50 Litros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Pacote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Saco de Lixo de 30 Litros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Pacote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Saco de Lixo de 15 Litros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Pacote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Saco de Tecido Algodão pré lavado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Vassoura tipo escovão com cabo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Vasou de Nylon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Cabo de vassoura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c>
          <w:tcPr>
            <w:tcW w:w="1413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20" w:type="dxa"/>
          </w:tcPr>
          <w:p w:rsidR="00F16E3B" w:rsidRPr="00AA19F0" w:rsidRDefault="00F16E3B" w:rsidP="00F16E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Tapete Sanitizante</w:t>
            </w:r>
          </w:p>
        </w:tc>
        <w:tc>
          <w:tcPr>
            <w:tcW w:w="2268" w:type="dxa"/>
          </w:tcPr>
          <w:p w:rsidR="00F16E3B" w:rsidRPr="00AA19F0" w:rsidRDefault="00F16E3B" w:rsidP="00F16E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A56784" w:rsidRPr="00AA19F0" w:rsidRDefault="00A56784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Copo Plástico 150 ml</w:t>
            </w:r>
          </w:p>
        </w:tc>
        <w:tc>
          <w:tcPr>
            <w:tcW w:w="2268" w:type="dxa"/>
          </w:tcPr>
          <w:p w:rsidR="00A56784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Caixa</w:t>
            </w:r>
          </w:p>
        </w:tc>
      </w:tr>
      <w:tr w:rsidR="00D871EE" w:rsidRPr="00AA19F0" w:rsidTr="00A56784">
        <w:tc>
          <w:tcPr>
            <w:tcW w:w="1413" w:type="dxa"/>
          </w:tcPr>
          <w:p w:rsidR="00D871EE" w:rsidRDefault="00D871EE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D871EE" w:rsidRDefault="00D871EE" w:rsidP="00D871EE">
            <w:pPr>
              <w:rPr>
                <w:rFonts w:cstheme="minorHAnsi"/>
                <w:sz w:val="24"/>
                <w:szCs w:val="24"/>
              </w:rPr>
            </w:pPr>
            <w:r w:rsidRPr="00D871EE">
              <w:rPr>
                <w:rFonts w:cstheme="minorHAnsi"/>
                <w:sz w:val="24"/>
                <w:szCs w:val="24"/>
              </w:rPr>
              <w:t xml:space="preserve">Luva Látex Natural Descartável </w:t>
            </w:r>
            <w:r>
              <w:rPr>
                <w:rFonts w:cstheme="minorHAnsi"/>
                <w:sz w:val="24"/>
                <w:szCs w:val="24"/>
              </w:rPr>
              <w:t>com/sem</w:t>
            </w:r>
            <w:r w:rsidRPr="00D871EE">
              <w:rPr>
                <w:rFonts w:cstheme="minorHAnsi"/>
                <w:sz w:val="24"/>
                <w:szCs w:val="24"/>
              </w:rPr>
              <w:t xml:space="preserve"> Pó</w:t>
            </w:r>
            <w:r>
              <w:rPr>
                <w:rFonts w:cstheme="minorHAnsi"/>
                <w:sz w:val="24"/>
                <w:szCs w:val="24"/>
              </w:rPr>
              <w:t xml:space="preserve"> – Tamanho P</w:t>
            </w:r>
          </w:p>
        </w:tc>
        <w:tc>
          <w:tcPr>
            <w:tcW w:w="2268" w:type="dxa"/>
          </w:tcPr>
          <w:p w:rsidR="00D871EE" w:rsidRDefault="00D871EE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Caixa</w:t>
            </w:r>
          </w:p>
        </w:tc>
      </w:tr>
      <w:tr w:rsidR="00D871EE" w:rsidRPr="00AA19F0" w:rsidTr="00A56784">
        <w:tc>
          <w:tcPr>
            <w:tcW w:w="1413" w:type="dxa"/>
          </w:tcPr>
          <w:p w:rsidR="00D871EE" w:rsidRDefault="00D871EE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30</w:t>
            </w:r>
          </w:p>
        </w:tc>
        <w:tc>
          <w:tcPr>
            <w:tcW w:w="6520" w:type="dxa"/>
          </w:tcPr>
          <w:p w:rsidR="00D871EE" w:rsidRDefault="00D871EE" w:rsidP="00D871EE">
            <w:pPr>
              <w:rPr>
                <w:rFonts w:cstheme="minorHAnsi"/>
                <w:sz w:val="24"/>
                <w:szCs w:val="24"/>
              </w:rPr>
            </w:pPr>
            <w:r w:rsidRPr="00D871EE">
              <w:rPr>
                <w:rFonts w:cstheme="minorHAnsi"/>
                <w:sz w:val="24"/>
                <w:szCs w:val="24"/>
              </w:rPr>
              <w:t xml:space="preserve">Luva Látex Natural Descartável </w:t>
            </w:r>
            <w:r>
              <w:rPr>
                <w:rFonts w:cstheme="minorHAnsi"/>
                <w:sz w:val="24"/>
                <w:szCs w:val="24"/>
              </w:rPr>
              <w:t>com/sem</w:t>
            </w:r>
            <w:r w:rsidRPr="00D871EE">
              <w:rPr>
                <w:rFonts w:cstheme="minorHAnsi"/>
                <w:sz w:val="24"/>
                <w:szCs w:val="24"/>
              </w:rPr>
              <w:t xml:space="preserve"> Pó</w:t>
            </w:r>
            <w:r>
              <w:rPr>
                <w:rFonts w:cstheme="minorHAnsi"/>
                <w:sz w:val="24"/>
                <w:szCs w:val="24"/>
              </w:rPr>
              <w:t xml:space="preserve"> – Tamanho </w:t>
            </w: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268" w:type="dxa"/>
          </w:tcPr>
          <w:p w:rsidR="00D871EE" w:rsidRDefault="00D871EE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Caixa</w:t>
            </w:r>
          </w:p>
        </w:tc>
      </w:tr>
      <w:tr w:rsidR="00D871EE" w:rsidRPr="00AA19F0" w:rsidTr="00A56784">
        <w:tc>
          <w:tcPr>
            <w:tcW w:w="1413" w:type="dxa"/>
          </w:tcPr>
          <w:p w:rsidR="00D871EE" w:rsidRDefault="00D871EE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D871EE" w:rsidRDefault="00D871EE" w:rsidP="00D871EE">
            <w:pPr>
              <w:rPr>
                <w:rFonts w:cstheme="minorHAnsi"/>
                <w:sz w:val="24"/>
                <w:szCs w:val="24"/>
              </w:rPr>
            </w:pPr>
            <w:r w:rsidRPr="00D871EE">
              <w:rPr>
                <w:rFonts w:cstheme="minorHAnsi"/>
                <w:sz w:val="24"/>
                <w:szCs w:val="24"/>
              </w:rPr>
              <w:t xml:space="preserve">Luva Látex Natural Descartável </w:t>
            </w:r>
            <w:r>
              <w:rPr>
                <w:rFonts w:cstheme="minorHAnsi"/>
                <w:sz w:val="24"/>
                <w:szCs w:val="24"/>
              </w:rPr>
              <w:t>com/sem</w:t>
            </w:r>
            <w:r w:rsidRPr="00D871EE">
              <w:rPr>
                <w:rFonts w:cstheme="minorHAnsi"/>
                <w:sz w:val="24"/>
                <w:szCs w:val="24"/>
              </w:rPr>
              <w:t xml:space="preserve"> Pó</w:t>
            </w:r>
            <w:r>
              <w:rPr>
                <w:rFonts w:cstheme="minorHAnsi"/>
                <w:sz w:val="24"/>
                <w:szCs w:val="24"/>
              </w:rPr>
              <w:t xml:space="preserve"> – Tamanho </w:t>
            </w:r>
            <w:r>
              <w:rPr>
                <w:rFonts w:cstheme="minorHAnsi"/>
                <w:sz w:val="24"/>
                <w:szCs w:val="24"/>
              </w:rPr>
              <w:t>G</w:t>
            </w:r>
          </w:p>
        </w:tc>
        <w:tc>
          <w:tcPr>
            <w:tcW w:w="2268" w:type="dxa"/>
          </w:tcPr>
          <w:p w:rsidR="00D871EE" w:rsidRDefault="00D871EE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Caixa</w:t>
            </w:r>
            <w:bookmarkStart w:id="0" w:name="_GoBack"/>
            <w:bookmarkEnd w:id="0"/>
          </w:p>
        </w:tc>
      </w:tr>
      <w:tr w:rsidR="00A56784" w:rsidRPr="00AA19F0" w:rsidTr="00685FAE">
        <w:tc>
          <w:tcPr>
            <w:tcW w:w="10201" w:type="dxa"/>
            <w:gridSpan w:val="3"/>
          </w:tcPr>
          <w:p w:rsidR="00A56784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16E3B" w:rsidRPr="00F07969" w:rsidTr="00A56784">
        <w:tc>
          <w:tcPr>
            <w:tcW w:w="10201" w:type="dxa"/>
            <w:gridSpan w:val="3"/>
          </w:tcPr>
          <w:p w:rsidR="00F16E3B" w:rsidRPr="00F07969" w:rsidRDefault="004A2401" w:rsidP="003F2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Materiais Produzido</w:t>
            </w:r>
            <w:r w:rsidR="003F23A9">
              <w:rPr>
                <w:rFonts w:cstheme="minorHAnsi"/>
                <w:b/>
                <w:sz w:val="24"/>
                <w:szCs w:val="24"/>
              </w:rPr>
              <w:t xml:space="preserve">s no </w:t>
            </w:r>
            <w:r w:rsidR="00F16E3B">
              <w:rPr>
                <w:rFonts w:cstheme="minorHAnsi"/>
                <w:b/>
                <w:sz w:val="24"/>
                <w:szCs w:val="24"/>
              </w:rPr>
              <w:t>Laboral</w:t>
            </w:r>
          </w:p>
        </w:tc>
      </w:tr>
      <w:tr w:rsidR="00F16E3B" w:rsidRPr="00F07969" w:rsidTr="00A56784">
        <w:tc>
          <w:tcPr>
            <w:tcW w:w="1413" w:type="dxa"/>
          </w:tcPr>
          <w:p w:rsidR="00F16E3B" w:rsidRPr="00F07969" w:rsidRDefault="00F16E3B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Quantidade</w:t>
            </w:r>
          </w:p>
        </w:tc>
        <w:tc>
          <w:tcPr>
            <w:tcW w:w="6520" w:type="dxa"/>
          </w:tcPr>
          <w:p w:rsidR="00F16E3B" w:rsidRPr="00F07969" w:rsidRDefault="00F16E3B" w:rsidP="003F2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Descrição do Produto</w:t>
            </w:r>
          </w:p>
        </w:tc>
        <w:tc>
          <w:tcPr>
            <w:tcW w:w="2268" w:type="dxa"/>
          </w:tcPr>
          <w:p w:rsidR="00F16E3B" w:rsidRPr="00F07969" w:rsidRDefault="00F16E3B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Unidade</w:t>
            </w:r>
          </w:p>
        </w:tc>
      </w:tr>
      <w:tr w:rsidR="00F16E3B" w:rsidRPr="00AA19F0" w:rsidTr="00A56784">
        <w:trPr>
          <w:trHeight w:val="526"/>
        </w:trPr>
        <w:tc>
          <w:tcPr>
            <w:tcW w:w="1413" w:type="dxa"/>
            <w:vAlign w:val="center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6520" w:type="dxa"/>
            <w:vAlign w:val="center"/>
          </w:tcPr>
          <w:p w:rsidR="00F16E3B" w:rsidRPr="00AA19F0" w:rsidRDefault="00F16E3B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Água Sa</w:t>
            </w:r>
            <w:r w:rsidR="003F23A9">
              <w:rPr>
                <w:rFonts w:cstheme="minorHAnsi"/>
                <w:sz w:val="24"/>
                <w:szCs w:val="24"/>
              </w:rPr>
              <w:t xml:space="preserve">nitária produzida no Laboral (3X </w:t>
            </w:r>
            <w:r>
              <w:rPr>
                <w:rFonts w:cstheme="minorHAnsi"/>
                <w:sz w:val="24"/>
                <w:szCs w:val="24"/>
              </w:rPr>
              <w:t>Galões de 50 litros)</w:t>
            </w:r>
          </w:p>
        </w:tc>
        <w:tc>
          <w:tcPr>
            <w:tcW w:w="2268" w:type="dxa"/>
            <w:vAlign w:val="center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Litros</w:t>
            </w:r>
          </w:p>
        </w:tc>
      </w:tr>
      <w:tr w:rsidR="00F16E3B" w:rsidRPr="00AA19F0" w:rsidTr="00A56784">
        <w:tc>
          <w:tcPr>
            <w:tcW w:w="1413" w:type="dxa"/>
            <w:vAlign w:val="center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6520" w:type="dxa"/>
            <w:vAlign w:val="center"/>
          </w:tcPr>
          <w:p w:rsidR="00F16E3B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Desinfetante Líquido</w:t>
            </w:r>
            <w:r w:rsidR="00F16E3B">
              <w:rPr>
                <w:rFonts w:cstheme="minorHAnsi"/>
                <w:sz w:val="24"/>
                <w:szCs w:val="24"/>
              </w:rPr>
              <w:t xml:space="preserve"> produzid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="00F16E3B">
              <w:rPr>
                <w:rFonts w:cstheme="minorHAnsi"/>
                <w:sz w:val="24"/>
                <w:szCs w:val="24"/>
              </w:rPr>
              <w:t xml:space="preserve"> no Laboral (3</w:t>
            </w:r>
            <w:r>
              <w:rPr>
                <w:rFonts w:cstheme="minorHAnsi"/>
                <w:sz w:val="24"/>
                <w:szCs w:val="24"/>
              </w:rPr>
              <w:t>X</w:t>
            </w:r>
            <w:r w:rsidR="00F16E3B">
              <w:rPr>
                <w:rFonts w:cstheme="minorHAnsi"/>
                <w:sz w:val="24"/>
                <w:szCs w:val="24"/>
              </w:rPr>
              <w:t xml:space="preserve"> Galões de 50 litros)</w:t>
            </w:r>
          </w:p>
        </w:tc>
        <w:tc>
          <w:tcPr>
            <w:tcW w:w="2268" w:type="dxa"/>
            <w:vAlign w:val="center"/>
          </w:tcPr>
          <w:p w:rsidR="00F16E3B" w:rsidRPr="00AA19F0" w:rsidRDefault="00F16E3B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Litros</w:t>
            </w:r>
          </w:p>
        </w:tc>
      </w:tr>
    </w:tbl>
    <w:p w:rsidR="00F16E3B" w:rsidRDefault="00F16E3B" w:rsidP="00F0796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413"/>
        <w:gridCol w:w="6520"/>
        <w:gridCol w:w="2268"/>
      </w:tblGrid>
      <w:tr w:rsidR="003F23A9" w:rsidRPr="00F07969" w:rsidTr="00A56784">
        <w:tc>
          <w:tcPr>
            <w:tcW w:w="10201" w:type="dxa"/>
            <w:gridSpan w:val="3"/>
          </w:tcPr>
          <w:p w:rsidR="003F23A9" w:rsidRPr="00F07969" w:rsidRDefault="003F23A9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Materiais de Escritório</w:t>
            </w:r>
          </w:p>
        </w:tc>
      </w:tr>
      <w:tr w:rsidR="003F23A9" w:rsidRPr="00F07969" w:rsidTr="00A56784">
        <w:tc>
          <w:tcPr>
            <w:tcW w:w="1413" w:type="dxa"/>
          </w:tcPr>
          <w:p w:rsidR="003F23A9" w:rsidRPr="00F07969" w:rsidRDefault="003F23A9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Quantidade</w:t>
            </w:r>
          </w:p>
        </w:tc>
        <w:tc>
          <w:tcPr>
            <w:tcW w:w="6520" w:type="dxa"/>
          </w:tcPr>
          <w:p w:rsidR="003F23A9" w:rsidRPr="00F07969" w:rsidRDefault="003F23A9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Descrição do Produto</w:t>
            </w:r>
          </w:p>
        </w:tc>
        <w:tc>
          <w:tcPr>
            <w:tcW w:w="2268" w:type="dxa"/>
          </w:tcPr>
          <w:p w:rsidR="003F23A9" w:rsidRPr="00F07969" w:rsidRDefault="003F23A9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Unidade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20" w:type="dxa"/>
          </w:tcPr>
          <w:p w:rsidR="003F23A9" w:rsidRPr="00AA19F0" w:rsidRDefault="003F23A9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Caneta Marca texto amarela</w:t>
            </w:r>
          </w:p>
        </w:tc>
        <w:tc>
          <w:tcPr>
            <w:tcW w:w="2268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520" w:type="dxa"/>
          </w:tcPr>
          <w:p w:rsidR="003F23A9" w:rsidRPr="00AA19F0" w:rsidRDefault="003F23A9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Canetas esferográficas Azul</w:t>
            </w:r>
          </w:p>
        </w:tc>
        <w:tc>
          <w:tcPr>
            <w:tcW w:w="2268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Canetas esferográficas Vermelha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Canetas esferográficas Preta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3F23A9" w:rsidRPr="00AA19F0" w:rsidRDefault="003F23A9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Lápis de escrever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Lápis de escrever nº 2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Borrachas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Caixa de Arquivo Fácil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Borrachas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Clips nº 3/0</w:t>
            </w:r>
          </w:p>
        </w:tc>
        <w:tc>
          <w:tcPr>
            <w:tcW w:w="2268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Caixa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Corretivo líquido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Envelopes MCP-029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Livro Registro tipo Ata com 100 folhas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3F23A9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Fita parda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Tinta para carimbo cor Preta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Prancheta em Eucatex com pregador de metal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Régua Plástica 30 cm 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Fita adesiva transparente 48x50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Pasta Plástica poliondas com elástico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Pincel Atômico para quadro branco – Cor Azul</w:t>
            </w:r>
          </w:p>
        </w:tc>
        <w:tc>
          <w:tcPr>
            <w:tcW w:w="2268" w:type="dxa"/>
          </w:tcPr>
          <w:p w:rsidR="003F23A9" w:rsidRPr="00AA19F0" w:rsidRDefault="00A56784" w:rsidP="003F23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Pincel Atômico para quadro branco – Cor Preta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3F23A9" w:rsidRPr="00AA19F0" w:rsidRDefault="003F23A9" w:rsidP="003F23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Pincel Atômico para quadro branco – Cor Vermelha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3F23A9" w:rsidRPr="00AA19F0" w:rsidRDefault="003F23A9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Pasta em papelão registradora AZ lombada 80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20" w:type="dxa"/>
          </w:tcPr>
          <w:p w:rsidR="003F23A9" w:rsidRPr="00AA19F0" w:rsidRDefault="003F23A9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Pasta Catálogo para </w:t>
            </w:r>
            <w:r w:rsidR="00A56784">
              <w:rPr>
                <w:rFonts w:cstheme="minorHAnsi"/>
                <w:sz w:val="24"/>
                <w:szCs w:val="24"/>
              </w:rPr>
              <w:t>documentos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3F23A9" w:rsidRPr="00AA19F0" w:rsidTr="00A56784">
        <w:tc>
          <w:tcPr>
            <w:tcW w:w="1413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3F23A9" w:rsidRPr="00AA19F0" w:rsidRDefault="00A56784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Pasta Cartão duplex com abas e elástico</w:t>
            </w:r>
          </w:p>
        </w:tc>
        <w:tc>
          <w:tcPr>
            <w:tcW w:w="2268" w:type="dxa"/>
          </w:tcPr>
          <w:p w:rsidR="003F23A9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</w:tbl>
    <w:p w:rsidR="00F16E3B" w:rsidRDefault="00F16E3B" w:rsidP="00F0796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413"/>
        <w:gridCol w:w="6520"/>
        <w:gridCol w:w="2268"/>
      </w:tblGrid>
      <w:tr w:rsidR="00A56784" w:rsidRPr="00F07969" w:rsidTr="00A56784">
        <w:tc>
          <w:tcPr>
            <w:tcW w:w="10201" w:type="dxa"/>
            <w:gridSpan w:val="3"/>
          </w:tcPr>
          <w:p w:rsidR="00A56784" w:rsidRPr="00F07969" w:rsidRDefault="00A56784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Rouparia</w:t>
            </w:r>
          </w:p>
        </w:tc>
      </w:tr>
      <w:tr w:rsidR="00A56784" w:rsidRPr="00F07969" w:rsidTr="00A56784">
        <w:tc>
          <w:tcPr>
            <w:tcW w:w="1413" w:type="dxa"/>
          </w:tcPr>
          <w:p w:rsidR="00A56784" w:rsidRPr="00F07969" w:rsidRDefault="00A56784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Quantidade</w:t>
            </w:r>
          </w:p>
        </w:tc>
        <w:tc>
          <w:tcPr>
            <w:tcW w:w="6520" w:type="dxa"/>
          </w:tcPr>
          <w:p w:rsidR="00A56784" w:rsidRPr="00F07969" w:rsidRDefault="00A56784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Descrição do Produto</w:t>
            </w:r>
          </w:p>
        </w:tc>
        <w:tc>
          <w:tcPr>
            <w:tcW w:w="2268" w:type="dxa"/>
          </w:tcPr>
          <w:p w:rsidR="00A56784" w:rsidRPr="00F07969" w:rsidRDefault="00A56784" w:rsidP="00AE54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7969">
              <w:rPr>
                <w:rFonts w:cstheme="minorHAnsi"/>
                <w:b/>
                <w:sz w:val="24"/>
                <w:szCs w:val="24"/>
              </w:rPr>
              <w:t>Unidade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6520" w:type="dxa"/>
          </w:tcPr>
          <w:p w:rsidR="00A56784" w:rsidRPr="00AA19F0" w:rsidRDefault="00A56784" w:rsidP="00AE54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Cueca tamanho G</w:t>
            </w:r>
          </w:p>
        </w:tc>
        <w:tc>
          <w:tcPr>
            <w:tcW w:w="2268" w:type="dxa"/>
          </w:tcPr>
          <w:p w:rsidR="00A56784" w:rsidRPr="00AA19F0" w:rsidRDefault="00A56784" w:rsidP="00AE54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6520" w:type="dxa"/>
          </w:tcPr>
          <w:p w:rsidR="00A56784" w:rsidRPr="00AA19F0" w:rsidRDefault="00A56784" w:rsidP="00A567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Cueca tamanho GG</w:t>
            </w:r>
          </w:p>
        </w:tc>
        <w:tc>
          <w:tcPr>
            <w:tcW w:w="2268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20" w:type="dxa"/>
          </w:tcPr>
          <w:p w:rsidR="00A56784" w:rsidRPr="00AA19F0" w:rsidRDefault="00A56784" w:rsidP="00A567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Chinelo de borracha tipo “havaiana” (Tamanhos 44 e 46)</w:t>
            </w:r>
          </w:p>
        </w:tc>
        <w:tc>
          <w:tcPr>
            <w:tcW w:w="2268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6520" w:type="dxa"/>
          </w:tcPr>
          <w:p w:rsidR="00A56784" w:rsidRPr="00AA19F0" w:rsidRDefault="00A56784" w:rsidP="00A567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Lençol Solteiro</w:t>
            </w:r>
          </w:p>
        </w:tc>
        <w:tc>
          <w:tcPr>
            <w:tcW w:w="2268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6520" w:type="dxa"/>
          </w:tcPr>
          <w:p w:rsidR="00A56784" w:rsidRPr="00AA19F0" w:rsidRDefault="00A56784" w:rsidP="00A567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Toalhas de Banho</w:t>
            </w:r>
          </w:p>
        </w:tc>
        <w:tc>
          <w:tcPr>
            <w:tcW w:w="2268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A56784" w:rsidRPr="00AA19F0" w:rsidTr="00A56784">
        <w:tc>
          <w:tcPr>
            <w:tcW w:w="1413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6520" w:type="dxa"/>
          </w:tcPr>
          <w:p w:rsidR="00A56784" w:rsidRPr="00AA19F0" w:rsidRDefault="00A56784" w:rsidP="00A567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Meia cano médio</w:t>
            </w:r>
          </w:p>
        </w:tc>
        <w:tc>
          <w:tcPr>
            <w:tcW w:w="2268" w:type="dxa"/>
          </w:tcPr>
          <w:p w:rsidR="00A56784" w:rsidRPr="00AA19F0" w:rsidRDefault="00A56784" w:rsidP="00A567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</w:tbl>
    <w:p w:rsidR="00A56784" w:rsidRDefault="00A56784" w:rsidP="00F0796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56784" w:rsidRDefault="00A56784" w:rsidP="00F0796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Atenciosamente,</w:t>
      </w:r>
    </w:p>
    <w:p w:rsidR="00A56784" w:rsidRDefault="00A56784" w:rsidP="00F0796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56784" w:rsidRPr="00A56784" w:rsidRDefault="00A56784" w:rsidP="00A56784">
      <w:pPr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A56784">
        <w:rPr>
          <w:rFonts w:cstheme="minorHAnsi"/>
          <w:b/>
          <w:sz w:val="24"/>
          <w:szCs w:val="24"/>
        </w:rPr>
        <w:t>Diego João Fermiano</w:t>
      </w:r>
    </w:p>
    <w:p w:rsidR="00A56784" w:rsidRDefault="00A56784" w:rsidP="00A56784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Diretor da Unidade</w:t>
      </w:r>
    </w:p>
    <w:p w:rsidR="00A56784" w:rsidRDefault="00A56784" w:rsidP="00A56784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Matrícula 692415-8-01</w:t>
      </w:r>
    </w:p>
    <w:sectPr w:rsidR="00A56784" w:rsidSect="00AA19F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358DE"/>
    <w:multiLevelType w:val="hybridMultilevel"/>
    <w:tmpl w:val="942284C2"/>
    <w:lvl w:ilvl="0" w:tplc="F398A60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38"/>
    <w:rsid w:val="000821C6"/>
    <w:rsid w:val="001503A9"/>
    <w:rsid w:val="002913EE"/>
    <w:rsid w:val="003A7D6A"/>
    <w:rsid w:val="003F23A9"/>
    <w:rsid w:val="00477A48"/>
    <w:rsid w:val="0048003D"/>
    <w:rsid w:val="004A2401"/>
    <w:rsid w:val="00565063"/>
    <w:rsid w:val="00737D1D"/>
    <w:rsid w:val="00784E30"/>
    <w:rsid w:val="007E65A6"/>
    <w:rsid w:val="00857795"/>
    <w:rsid w:val="00A50111"/>
    <w:rsid w:val="00A56784"/>
    <w:rsid w:val="00AA19F0"/>
    <w:rsid w:val="00B56D4E"/>
    <w:rsid w:val="00BE582B"/>
    <w:rsid w:val="00C02F5A"/>
    <w:rsid w:val="00C55738"/>
    <w:rsid w:val="00CA161D"/>
    <w:rsid w:val="00D871EE"/>
    <w:rsid w:val="00E40175"/>
    <w:rsid w:val="00EF7DE8"/>
    <w:rsid w:val="00F07969"/>
    <w:rsid w:val="00F16E3B"/>
    <w:rsid w:val="00F83F84"/>
    <w:rsid w:val="00F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6840"/>
  <w15:chartTrackingRefBased/>
  <w15:docId w15:val="{2FE093FA-D76F-4073-A75C-B080CBF9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F8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F7DE8"/>
    <w:pPr>
      <w:ind w:left="720"/>
      <w:contextualSpacing/>
    </w:pPr>
  </w:style>
  <w:style w:type="table" w:styleId="Tabelacomgrade">
    <w:name w:val="Table Grid"/>
    <w:basedOn w:val="Tabelanormal"/>
    <w:uiPriority w:val="39"/>
    <w:rsid w:val="0048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16E3B"/>
    <w:pPr>
      <w:widowControl w:val="0"/>
      <w:autoSpaceDE w:val="0"/>
      <w:autoSpaceDN w:val="0"/>
      <w:spacing w:before="28" w:after="0" w:line="240" w:lineRule="auto"/>
      <w:ind w:left="71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L\Desktop\CAO\Almoxarifado\Doa&#231;&#245;es\Entre%20unidades\Termo%20de%20Doa&#231;&#227;o%20entre%20Unidades%20Prisionai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Termo de Doação entre Unidades Prisionais</Template>
  <TotalTime>87</TotalTime>
  <Pages>3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2023-03-01T00:07:00Z</cp:lastPrinted>
  <dcterms:created xsi:type="dcterms:W3CDTF">2023-06-22T17:42:00Z</dcterms:created>
  <dcterms:modified xsi:type="dcterms:W3CDTF">2023-08-27T23:20:00Z</dcterms:modified>
</cp:coreProperties>
</file>