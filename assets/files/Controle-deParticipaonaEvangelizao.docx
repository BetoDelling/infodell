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503A9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3618501" wp14:editId="3F384105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0821C6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857795" w:rsidRDefault="00857795" w:rsidP="00857795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1486C" w:rsidRDefault="0081486C" w:rsidP="00857795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857795">
      <w:pPr>
        <w:spacing w:after="0" w:line="240" w:lineRule="auto"/>
        <w:rPr>
          <w:rFonts w:cstheme="minorHAnsi"/>
          <w:b/>
        </w:rPr>
      </w:pPr>
    </w:p>
    <w:p w:rsidR="00857795" w:rsidRPr="0081486C" w:rsidRDefault="00A9278F" w:rsidP="00857795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A50111" w:rsidRDefault="00A50111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</w:p>
    <w:p w:rsidR="00857795" w:rsidRPr="0081486C" w:rsidRDefault="00857795" w:rsidP="00857795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="00D838B4"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857795" w:rsidRPr="0081486C" w:rsidRDefault="00D838B4" w:rsidP="00857795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 w:rsidR="006238C1">
        <w:rPr>
          <w:rFonts w:cstheme="minorHAnsi"/>
        </w:rPr>
        <w:t>01</w:t>
      </w:r>
    </w:p>
    <w:p w:rsidR="003A7D6A" w:rsidRPr="0081486C" w:rsidRDefault="00D838B4" w:rsidP="00F872C3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D838B4" w:rsidRDefault="00D838B4" w:rsidP="00F872C3">
      <w:pPr>
        <w:spacing w:after="0" w:line="240" w:lineRule="auto"/>
        <w:rPr>
          <w:rFonts w:cstheme="minorHAnsi"/>
        </w:rPr>
      </w:pPr>
    </w:p>
    <w:p w:rsidR="0081486C" w:rsidRPr="0081486C" w:rsidRDefault="0081486C" w:rsidP="00F872C3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D838B4" w:rsidRPr="0081486C" w:rsidTr="0081486C">
        <w:trPr>
          <w:jc w:val="center"/>
        </w:trPr>
        <w:tc>
          <w:tcPr>
            <w:tcW w:w="3000" w:type="pct"/>
            <w:vMerge w:val="restart"/>
            <w:vAlign w:val="center"/>
          </w:tcPr>
          <w:p w:rsidR="00D838B4" w:rsidRPr="0081486C" w:rsidRDefault="006238C1" w:rsidP="008148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 w:rsidR="0081486C"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 w:rsidR="006238C1">
              <w:rPr>
                <w:rFonts w:cstheme="minorHAnsi"/>
              </w:rPr>
              <w:t xml:space="preserve"> </w:t>
            </w:r>
            <w:r w:rsidR="006238C1">
              <w:rPr>
                <w:rFonts w:cstheme="minorHAnsi"/>
              </w:rPr>
              <w:sym w:font="Webdings" w:char="F036"/>
            </w: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Merge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D838B4" w:rsidRDefault="00D838B4" w:rsidP="00857795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81486C" w:rsidRDefault="0081486C" w:rsidP="00857795">
      <w:pPr>
        <w:spacing w:after="0" w:line="240" w:lineRule="auto"/>
        <w:jc w:val="center"/>
        <w:rPr>
          <w:rFonts w:cstheme="minorHAnsi"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</w:rPr>
      </w:pPr>
    </w:p>
    <w:p w:rsidR="0081486C" w:rsidRPr="0081486C" w:rsidRDefault="0081486C" w:rsidP="0081486C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81486C" w:rsidRPr="0081486C" w:rsidRDefault="0081486C" w:rsidP="0081486C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Pr="006238C1" w:rsidRDefault="0081486C" w:rsidP="00857795">
      <w:pPr>
        <w:spacing w:after="0" w:line="240" w:lineRule="auto"/>
        <w:jc w:val="center"/>
        <w:rPr>
          <w:rFonts w:cstheme="minorHAnsi"/>
        </w:rPr>
      </w:pPr>
    </w:p>
    <w:p w:rsidR="0081486C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 xml:space="preserve">Fone (48) 3403 1775 - email </w:t>
      </w:r>
      <w:hyperlink r:id="rId6" w:history="1">
        <w:r w:rsidRPr="00274DE7">
          <w:rPr>
            <w:rStyle w:val="Hyperlink"/>
            <w:rFonts w:cstheme="minorHAnsi"/>
            <w:color w:val="03407D" w:themeColor="hyperlink" w:themeShade="A6"/>
          </w:rPr>
          <w:t>casecriciuma@dease.sc.gov.br</w:t>
        </w:r>
      </w:hyperlink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5B73210" wp14:editId="40088D2B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A9278F" w:rsidP="006238C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02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6238C1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6238C1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 xml:space="preserve">Fone (48) 3403 1775 - email </w:t>
      </w:r>
      <w:hyperlink r:id="rId7" w:history="1">
        <w:r w:rsidRPr="00274DE7">
          <w:rPr>
            <w:rStyle w:val="Hyperlink"/>
            <w:rFonts w:cstheme="minorHAnsi"/>
            <w:color w:val="03407D" w:themeColor="hyperlink" w:themeShade="A6"/>
          </w:rPr>
          <w:t>casecriciuma@dease.sc.gov.br</w:t>
        </w:r>
      </w:hyperlink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A9278F" w:rsidP="006238C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03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A9278F" w:rsidP="006238C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04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A9278F" w:rsidP="006238C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05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A9278F" w:rsidP="006238C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06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A9278F" w:rsidP="006238C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Controle de Participação na Evangelização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07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sectPr w:rsidR="006238C1" w:rsidRPr="006238C1" w:rsidSect="0081486C">
      <w:pgSz w:w="11906" w:h="16838"/>
      <w:pgMar w:top="113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9D"/>
    <w:rsid w:val="000821C6"/>
    <w:rsid w:val="001503A9"/>
    <w:rsid w:val="002913EE"/>
    <w:rsid w:val="003A7D6A"/>
    <w:rsid w:val="006238C1"/>
    <w:rsid w:val="0081486C"/>
    <w:rsid w:val="00857795"/>
    <w:rsid w:val="00A50111"/>
    <w:rsid w:val="00A9278F"/>
    <w:rsid w:val="00BE582B"/>
    <w:rsid w:val="00D838B4"/>
    <w:rsid w:val="00F83F84"/>
    <w:rsid w:val="00F872C3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9C8CF-A9BB-46B9-8651-1B1613DA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F8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8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23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secriciuma@dease.sc.gov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asecriciuma@dease.sc.gov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ervidor-dados\nginx\html\Controle%20de%20Participa&#231;&#227;o%20na%20Evangeliza&#231;&#227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A5AB4-03FB-464B-AE5F-E5A8396B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Controle de Participação na Evangelização</Template>
  <TotalTime>0</TotalTime>
  <Pages>7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Leoberto Delling</dc:creator>
  <cp:keywords/>
  <dc:description/>
  <cp:lastModifiedBy>Leoberto Delling</cp:lastModifiedBy>
  <cp:revision>1</cp:revision>
  <cp:lastPrinted>2023-03-03T11:49:00Z</cp:lastPrinted>
  <dcterms:created xsi:type="dcterms:W3CDTF">2024-12-17T01:11:00Z</dcterms:created>
  <dcterms:modified xsi:type="dcterms:W3CDTF">2024-12-17T01:11:00Z</dcterms:modified>
</cp:coreProperties>
</file>