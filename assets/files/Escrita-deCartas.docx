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1503A9">
        <w:rPr>
          <w:rFonts w:cstheme="minorHAns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3618501" wp14:editId="3F384105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857795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0821C6" w:rsidRPr="001503A9" w:rsidRDefault="00857795" w:rsidP="00857795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857795" w:rsidRDefault="00857795" w:rsidP="00857795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81486C" w:rsidRDefault="0081486C" w:rsidP="00857795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857795">
      <w:pPr>
        <w:spacing w:after="0" w:line="240" w:lineRule="auto"/>
        <w:rPr>
          <w:rFonts w:cstheme="minorHAnsi"/>
          <w:b/>
        </w:rPr>
      </w:pPr>
    </w:p>
    <w:p w:rsidR="00857795" w:rsidRPr="0081486C" w:rsidRDefault="00D838B4" w:rsidP="00857795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A50111" w:rsidRDefault="00A50111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</w:p>
    <w:p w:rsidR="00857795" w:rsidRPr="0081486C" w:rsidRDefault="00857795" w:rsidP="00857795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="00D838B4"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857795" w:rsidRPr="0081486C" w:rsidRDefault="00D838B4" w:rsidP="00857795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 w:rsidR="006238C1">
        <w:rPr>
          <w:rFonts w:cstheme="minorHAnsi"/>
        </w:rPr>
        <w:t>01</w:t>
      </w:r>
    </w:p>
    <w:p w:rsidR="003A7D6A" w:rsidRPr="0081486C" w:rsidRDefault="00D838B4" w:rsidP="00F872C3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D838B4" w:rsidRDefault="00D838B4" w:rsidP="00F872C3">
      <w:pPr>
        <w:spacing w:after="0" w:line="240" w:lineRule="auto"/>
        <w:rPr>
          <w:rFonts w:cstheme="minorHAnsi"/>
        </w:rPr>
      </w:pPr>
    </w:p>
    <w:p w:rsidR="0081486C" w:rsidRPr="0081486C" w:rsidRDefault="0081486C" w:rsidP="00F872C3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D838B4" w:rsidRPr="0081486C" w:rsidTr="0081486C">
        <w:trPr>
          <w:jc w:val="center"/>
        </w:trPr>
        <w:tc>
          <w:tcPr>
            <w:tcW w:w="3000" w:type="pct"/>
            <w:vMerge w:val="restart"/>
            <w:vAlign w:val="center"/>
          </w:tcPr>
          <w:p w:rsidR="00D838B4" w:rsidRPr="0081486C" w:rsidRDefault="006238C1" w:rsidP="008148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 w:rsidR="0081486C"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 w:rsidR="006238C1">
              <w:rPr>
                <w:rFonts w:cstheme="minorHAnsi"/>
              </w:rPr>
              <w:t xml:space="preserve"> </w:t>
            </w:r>
            <w:r w:rsidR="006238C1">
              <w:rPr>
                <w:rFonts w:cstheme="minorHAnsi"/>
              </w:rPr>
              <w:sym w:font="Webdings" w:char="F036"/>
            </w: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Merge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D838B4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D838B4" w:rsidRPr="0081486C" w:rsidTr="0081486C">
        <w:trPr>
          <w:jc w:val="center"/>
        </w:trPr>
        <w:tc>
          <w:tcPr>
            <w:tcW w:w="3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D838B4" w:rsidRPr="0081486C" w:rsidRDefault="00D838B4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D838B4" w:rsidRDefault="00D838B4" w:rsidP="00857795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81486C" w:rsidRDefault="0081486C" w:rsidP="00857795">
      <w:pPr>
        <w:spacing w:after="0" w:line="240" w:lineRule="auto"/>
        <w:jc w:val="center"/>
        <w:rPr>
          <w:rFonts w:cstheme="minorHAnsi"/>
        </w:rPr>
      </w:pPr>
    </w:p>
    <w:p w:rsidR="0081486C" w:rsidRPr="0081486C" w:rsidRDefault="0081486C" w:rsidP="00857795">
      <w:pPr>
        <w:spacing w:after="0" w:line="240" w:lineRule="auto"/>
        <w:jc w:val="center"/>
        <w:rPr>
          <w:rFonts w:cstheme="minorHAnsi"/>
        </w:rPr>
      </w:pPr>
    </w:p>
    <w:p w:rsidR="0081486C" w:rsidRPr="0081486C" w:rsidRDefault="0081486C" w:rsidP="0081486C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81486C" w:rsidRPr="0081486C" w:rsidRDefault="0081486C" w:rsidP="0081486C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Default="0081486C" w:rsidP="0085779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1486C" w:rsidRPr="006238C1" w:rsidRDefault="0081486C" w:rsidP="00857795">
      <w:pPr>
        <w:spacing w:after="0" w:line="240" w:lineRule="auto"/>
        <w:jc w:val="center"/>
        <w:rPr>
          <w:rFonts w:cstheme="minorHAnsi"/>
        </w:rPr>
      </w:pPr>
    </w:p>
    <w:p w:rsidR="0081486C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 xml:space="preserve">Fone (48) 3403 1775 - email </w:t>
      </w:r>
      <w:hyperlink r:id="rId6" w:history="1">
        <w:r w:rsidRPr="00274DE7">
          <w:rPr>
            <w:rStyle w:val="Hyperlink"/>
            <w:rFonts w:cstheme="minorHAnsi"/>
            <w:color w:val="03407D" w:themeColor="hyperlink" w:themeShade="A6"/>
          </w:rPr>
          <w:t>casecriciuma@dease.sc.gov.br</w:t>
        </w:r>
      </w:hyperlink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65B73210" wp14:editId="40088D2B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02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6238C1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6238C1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 xml:space="preserve">Fone (48) 3403 1775 - email </w:t>
      </w:r>
      <w:hyperlink r:id="rId7" w:history="1">
        <w:r w:rsidRPr="00274DE7">
          <w:rPr>
            <w:rStyle w:val="Hyperlink"/>
            <w:rFonts w:cstheme="minorHAnsi"/>
            <w:color w:val="03407D" w:themeColor="hyperlink" w:themeShade="A6"/>
          </w:rPr>
          <w:t>casecriciuma@dease.sc.gov.br</w:t>
        </w:r>
      </w:hyperlink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03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04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05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06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624B011D" wp14:editId="7276937E">
            <wp:simplePos x="0" y="0"/>
            <wp:positionH relativeFrom="margin">
              <wp:posOffset>0</wp:posOffset>
            </wp:positionH>
            <wp:positionV relativeFrom="paragraph">
              <wp:posOffset>60960</wp:posOffset>
            </wp:positionV>
            <wp:extent cx="553720" cy="654685"/>
            <wp:effectExtent l="0" t="0" r="0" b="0"/>
            <wp:wrapNone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3A9">
        <w:rPr>
          <w:rFonts w:cstheme="minorHAnsi"/>
          <w:b/>
          <w:sz w:val="24"/>
          <w:szCs w:val="24"/>
        </w:rPr>
        <w:t>Estado De Santa Catarina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Secretaria De Estado Da Administração Prisional e Socioeducativa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Departamento De Administração Socioeducativa – DEASE</w:t>
      </w:r>
      <w:r w:rsidRPr="001503A9">
        <w:rPr>
          <w:rFonts w:cstheme="minorHAnsi"/>
          <w:b/>
          <w:sz w:val="24"/>
          <w:szCs w:val="24"/>
        </w:rPr>
        <w:tab/>
      </w:r>
    </w:p>
    <w:p w:rsidR="006238C1" w:rsidRPr="001503A9" w:rsidRDefault="006238C1" w:rsidP="006238C1">
      <w:pPr>
        <w:spacing w:after="0" w:line="240" w:lineRule="auto"/>
        <w:ind w:left="709" w:firstLine="709"/>
        <w:rPr>
          <w:rFonts w:cstheme="minorHAnsi"/>
          <w:b/>
          <w:sz w:val="24"/>
          <w:szCs w:val="24"/>
        </w:rPr>
      </w:pPr>
      <w:r w:rsidRPr="001503A9">
        <w:rPr>
          <w:rFonts w:cstheme="minorHAnsi"/>
          <w:b/>
          <w:sz w:val="24"/>
          <w:szCs w:val="24"/>
        </w:rPr>
        <w:t>Case Regional de Criciúma</w:t>
      </w:r>
    </w:p>
    <w:p w:rsidR="006238C1" w:rsidRDefault="006238C1" w:rsidP="006238C1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6238C1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Controle de Escrita de Cartas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Data: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  <w:t>____/____/____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Módulo:</w:t>
      </w:r>
      <w:r w:rsidRPr="0081486C">
        <w:rPr>
          <w:rFonts w:cstheme="minorHAnsi"/>
        </w:rPr>
        <w:tab/>
      </w:r>
      <w:r>
        <w:rPr>
          <w:rFonts w:cstheme="minorHAnsi"/>
        </w:rPr>
        <w:t>07</w:t>
      </w: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  <w:r w:rsidRPr="0081486C">
        <w:rPr>
          <w:rFonts w:cstheme="minorHAnsi"/>
        </w:rPr>
        <w:t>Plantão:</w:t>
      </w:r>
      <w:r w:rsidRPr="0081486C">
        <w:rPr>
          <w:rFonts w:cstheme="minorHAnsi"/>
        </w:rPr>
        <w:tab/>
        <w:t>___</w:t>
      </w:r>
      <w:r w:rsidRPr="0081486C">
        <w:rPr>
          <w:rFonts w:cstheme="minorHAnsi"/>
        </w:rPr>
        <w:tab/>
      </w:r>
      <w:r w:rsidRPr="0081486C">
        <w:rPr>
          <w:rFonts w:cstheme="minorHAnsi"/>
        </w:rPr>
        <w:tab/>
      </w:r>
    </w:p>
    <w:p w:rsidR="006238C1" w:rsidRDefault="006238C1" w:rsidP="006238C1">
      <w:pPr>
        <w:spacing w:after="0" w:line="240" w:lineRule="auto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rPr>
          <w:rFonts w:cstheme="minorHAnsi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5776"/>
        <w:gridCol w:w="963"/>
        <w:gridCol w:w="963"/>
        <w:gridCol w:w="1926"/>
      </w:tblGrid>
      <w:tr w:rsidR="006238C1" w:rsidRPr="0081486C" w:rsidTr="005C4F05">
        <w:trPr>
          <w:jc w:val="center"/>
        </w:trPr>
        <w:tc>
          <w:tcPr>
            <w:tcW w:w="3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Nome do Adolescente </w:t>
            </w:r>
            <w:r>
              <w:rPr>
                <w:rFonts w:cstheme="minorHAnsi"/>
              </w:rPr>
              <w:sym w:font="Webdings" w:char="F036"/>
            </w:r>
          </w:p>
        </w:tc>
        <w:tc>
          <w:tcPr>
            <w:tcW w:w="1000" w:type="pct"/>
            <w:gridSpan w:val="2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Escreveu?</w:t>
            </w:r>
          </w:p>
        </w:tc>
        <w:tc>
          <w:tcPr>
            <w:tcW w:w="1000" w:type="pct"/>
            <w:vMerge w:val="restar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Assinatura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sym w:font="Webdings" w:char="F036"/>
            </w: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Sim</w:t>
            </w: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</w:rPr>
            </w:pPr>
            <w:r w:rsidRPr="0081486C">
              <w:rPr>
                <w:rFonts w:cstheme="minorHAnsi"/>
              </w:rPr>
              <w:t>Não</w:t>
            </w:r>
          </w:p>
        </w:tc>
        <w:tc>
          <w:tcPr>
            <w:tcW w:w="1000" w:type="pct"/>
            <w:vMerge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rPr>
          <w:jc w:val="center"/>
        </w:trPr>
        <w:tc>
          <w:tcPr>
            <w:tcW w:w="3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  <w:vAlign w:val="center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  <w:tr w:rsidR="006238C1" w:rsidRPr="0081486C" w:rsidTr="005C4F05">
        <w:tblPrEx>
          <w:jc w:val="left"/>
        </w:tblPrEx>
        <w:tc>
          <w:tcPr>
            <w:tcW w:w="3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000" w:type="pct"/>
          </w:tcPr>
          <w:p w:rsidR="006238C1" w:rsidRPr="0081486C" w:rsidRDefault="006238C1" w:rsidP="005C4F05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Agente Responsável no Módulo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</w:rPr>
      </w:pPr>
      <w:r w:rsidRPr="0081486C">
        <w:rPr>
          <w:rFonts w:cstheme="minorHAnsi"/>
        </w:rPr>
        <w:t>____________________________</w:t>
      </w:r>
    </w:p>
    <w:p w:rsidR="006238C1" w:rsidRPr="0081486C" w:rsidRDefault="006238C1" w:rsidP="006238C1">
      <w:pPr>
        <w:spacing w:after="0" w:line="240" w:lineRule="auto"/>
        <w:jc w:val="center"/>
        <w:rPr>
          <w:rFonts w:cstheme="minorHAnsi"/>
          <w:b/>
        </w:rPr>
      </w:pPr>
      <w:r w:rsidRPr="0081486C">
        <w:rPr>
          <w:rFonts w:cstheme="minorHAnsi"/>
          <w:b/>
        </w:rPr>
        <w:t>Supervisor do Plantão</w:t>
      </w: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Default="006238C1" w:rsidP="006238C1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</w:rPr>
      </w:pP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Rua Pedro Liberato Pavei, SN - Bairro são Domingos - CEP 888000-000 - Criciúma – SC</w:t>
      </w:r>
    </w:p>
    <w:p w:rsidR="006238C1" w:rsidRPr="006238C1" w:rsidRDefault="006238C1" w:rsidP="006238C1">
      <w:pPr>
        <w:spacing w:after="0" w:line="240" w:lineRule="auto"/>
        <w:jc w:val="center"/>
        <w:rPr>
          <w:rFonts w:cstheme="minorHAnsi"/>
          <w:color w:val="A6A6A6" w:themeColor="background1" w:themeShade="A6"/>
        </w:rPr>
      </w:pPr>
      <w:r w:rsidRPr="006238C1">
        <w:rPr>
          <w:rFonts w:cstheme="minorHAnsi"/>
          <w:color w:val="A6A6A6" w:themeColor="background1" w:themeShade="A6"/>
        </w:rPr>
        <w:t>Fone (48) 3403 1775 - email casecriciuma@dease.sc.gov.br</w:t>
      </w:r>
    </w:p>
    <w:sectPr w:rsidR="006238C1" w:rsidRPr="006238C1" w:rsidSect="0081486C">
      <w:pgSz w:w="11906" w:h="16838"/>
      <w:pgMar w:top="113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FB"/>
    <w:rsid w:val="000821C6"/>
    <w:rsid w:val="001503A9"/>
    <w:rsid w:val="002029FB"/>
    <w:rsid w:val="002913EE"/>
    <w:rsid w:val="003A7D6A"/>
    <w:rsid w:val="006238C1"/>
    <w:rsid w:val="0081486C"/>
    <w:rsid w:val="00857795"/>
    <w:rsid w:val="00A50111"/>
    <w:rsid w:val="00BE582B"/>
    <w:rsid w:val="00D838B4"/>
    <w:rsid w:val="00F83F84"/>
    <w:rsid w:val="00F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D15C5-42BF-4F20-98CC-C15B20D4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F8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8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23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secriciuma@dease.sc.gov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asecriciuma@dease.sc.gov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ervidor-dados\nginx\html\Controle%20de%20Escrita%20de%20Cartas%20-%20Case%20Regional%20de%20Crici&#250;ma%20v1.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A7860-D681-4AD9-9012-B1DE4FB20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Controle de Escrita de Cartas - Case Regional de Criciúma v1.0</Template>
  <TotalTime>0</TotalTime>
  <Pages>7</Pages>
  <Words>710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Leoberto Delling</dc:creator>
  <cp:keywords/>
  <dc:description/>
  <cp:lastModifiedBy>Leoberto Delling</cp:lastModifiedBy>
  <cp:revision>1</cp:revision>
  <cp:lastPrinted>2023-03-03T11:49:00Z</cp:lastPrinted>
  <dcterms:created xsi:type="dcterms:W3CDTF">2024-12-17T01:09:00Z</dcterms:created>
  <dcterms:modified xsi:type="dcterms:W3CDTF">2024-12-17T01:09:00Z</dcterms:modified>
</cp:coreProperties>
</file>